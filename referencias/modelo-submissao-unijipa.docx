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F761" w14:textId="03DE9EA9" w:rsidR="00C51D03" w:rsidRPr="00CA5D55" w:rsidRDefault="00E73735" w:rsidP="00C51D0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MODELO DE REGRESSÃO DE COX EM REINCIDENTES CRIMINAIS</w:t>
      </w:r>
    </w:p>
    <w:p w14:paraId="0AD33383" w14:textId="77777777" w:rsidR="00C51D03" w:rsidRPr="00B41D73" w:rsidRDefault="00C51D03" w:rsidP="00C51D03">
      <w:pPr>
        <w:pStyle w:val="Corpodetexto"/>
        <w:rPr>
          <w:rFonts w:ascii="Arial" w:hAnsi="Arial" w:cs="Arial"/>
          <w:b/>
          <w:sz w:val="20"/>
          <w:szCs w:val="20"/>
        </w:rPr>
      </w:pPr>
    </w:p>
    <w:p w14:paraId="636BD1F3" w14:textId="0672BA36" w:rsidR="00C51D03" w:rsidRDefault="00E73735" w:rsidP="00545263">
      <w:pPr>
        <w:pStyle w:val="Corpodetexto"/>
        <w:jc w:val="center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highlight w:val="yellow"/>
          <w:lang w:bidi="en-US"/>
        </w:rPr>
        <w:t>Douglas Vinícius Gonçalves Araújo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1"/>
      </w:r>
      <w:r w:rsidR="00C51D03" w:rsidRPr="00C51D03">
        <w:rPr>
          <w:rFonts w:ascii="Arial" w:hAnsi="Arial" w:cs="Arial"/>
          <w:sz w:val="22"/>
          <w:szCs w:val="22"/>
          <w:lang w:bidi="en-US"/>
        </w:rPr>
        <w:t xml:space="preserve">; </w:t>
      </w:r>
      <w:r w:rsidR="00E271C0" w:rsidRPr="00545263">
        <w:rPr>
          <w:rFonts w:ascii="Arial" w:hAnsi="Arial" w:cs="Arial"/>
          <w:sz w:val="22"/>
          <w:szCs w:val="22"/>
          <w:highlight w:val="yellow"/>
          <w:lang w:bidi="en-US"/>
        </w:rPr>
        <w:t>Nome completo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2"/>
      </w:r>
      <w:r w:rsidR="00C51D03" w:rsidRPr="00C51D03">
        <w:rPr>
          <w:rFonts w:ascii="Arial" w:hAnsi="Arial" w:cs="Arial"/>
          <w:sz w:val="22"/>
          <w:szCs w:val="22"/>
          <w:lang w:bidi="en-US"/>
        </w:rPr>
        <w:t xml:space="preserve">; </w:t>
      </w:r>
      <w:r w:rsidR="00E271C0" w:rsidRPr="00545263">
        <w:rPr>
          <w:rFonts w:ascii="Arial" w:hAnsi="Arial" w:cs="Arial"/>
          <w:sz w:val="22"/>
          <w:szCs w:val="22"/>
          <w:highlight w:val="yellow"/>
          <w:lang w:bidi="en-US"/>
        </w:rPr>
        <w:t>Nome completo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3"/>
      </w:r>
      <w:r w:rsidR="00545263">
        <w:rPr>
          <w:rFonts w:ascii="Arial" w:hAnsi="Arial" w:cs="Arial"/>
          <w:sz w:val="22"/>
          <w:szCs w:val="22"/>
          <w:lang w:bidi="en-US"/>
        </w:rPr>
        <w:t>;</w:t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 Nome completo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4"/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 </w:t>
      </w:r>
      <w:r w:rsid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; </w:t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>Nome completo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5"/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 </w:t>
      </w:r>
      <w:r w:rsid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; </w:t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>Nome completo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6"/>
      </w:r>
      <w:r w:rsidR="00545263" w:rsidRP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 </w:t>
      </w:r>
      <w:r w:rsidR="00545263">
        <w:rPr>
          <w:rFonts w:ascii="Arial" w:hAnsi="Arial" w:cs="Arial"/>
          <w:sz w:val="22"/>
          <w:szCs w:val="22"/>
          <w:highlight w:val="yellow"/>
          <w:lang w:bidi="en-US"/>
        </w:rPr>
        <w:t xml:space="preserve">; </w:t>
      </w:r>
      <w:r w:rsidR="00E271C0" w:rsidRPr="00545263">
        <w:rPr>
          <w:rFonts w:ascii="Arial" w:hAnsi="Arial" w:cs="Arial"/>
          <w:sz w:val="22"/>
          <w:szCs w:val="22"/>
          <w:highlight w:val="yellow"/>
          <w:lang w:bidi="en-US"/>
        </w:rPr>
        <w:t>N</w:t>
      </w:r>
      <w:r>
        <w:rPr>
          <w:rFonts w:ascii="Arial" w:hAnsi="Arial" w:cs="Arial"/>
          <w:sz w:val="22"/>
          <w:szCs w:val="22"/>
          <w:highlight w:val="yellow"/>
          <w:lang w:bidi="en-US"/>
        </w:rPr>
        <w:t>erio Aparecido Cardoso</w:t>
      </w:r>
      <w:r w:rsidR="00545263">
        <w:rPr>
          <w:rStyle w:val="Refdenotaderodap"/>
          <w:rFonts w:ascii="Arial" w:hAnsi="Arial" w:cs="Arial"/>
          <w:sz w:val="22"/>
          <w:szCs w:val="22"/>
          <w:highlight w:val="yellow"/>
          <w:lang w:bidi="en-US"/>
        </w:rPr>
        <w:footnoteReference w:id="7"/>
      </w:r>
    </w:p>
    <w:p w14:paraId="3A623B4F" w14:textId="77777777" w:rsidR="00E271C0" w:rsidRDefault="00E271C0" w:rsidP="00E271C0">
      <w:pPr>
        <w:pStyle w:val="Corpodetexto"/>
        <w:jc w:val="center"/>
        <w:rPr>
          <w:rFonts w:ascii="Arial" w:hAnsi="Arial" w:cs="Arial"/>
          <w:sz w:val="22"/>
          <w:szCs w:val="22"/>
          <w:lang w:bidi="en-US"/>
        </w:rPr>
      </w:pPr>
    </w:p>
    <w:p w14:paraId="152ED6F8" w14:textId="77777777" w:rsidR="00E73735" w:rsidRDefault="00C51D03" w:rsidP="00C51D03">
      <w:pPr>
        <w:pStyle w:val="Corpodetexto"/>
        <w:jc w:val="both"/>
        <w:rPr>
          <w:rFonts w:ascii="Arial" w:hAnsi="Arial" w:cs="Arial"/>
        </w:rPr>
      </w:pPr>
      <w:r w:rsidRPr="000712C2">
        <w:rPr>
          <w:rFonts w:ascii="Arial" w:hAnsi="Arial" w:cs="Arial"/>
          <w:b/>
        </w:rPr>
        <w:t>Introdução:</w:t>
      </w:r>
      <w:r w:rsidRPr="000712C2">
        <w:rPr>
          <w:rFonts w:ascii="Arial" w:hAnsi="Arial" w:cs="Arial"/>
        </w:rPr>
        <w:t xml:space="preserve"> </w:t>
      </w:r>
      <w:bookmarkStart w:id="0" w:name="_GoBack"/>
      <w:bookmarkEnd w:id="0"/>
    </w:p>
    <w:p w14:paraId="4416D319" w14:textId="77777777" w:rsidR="00E73735" w:rsidRDefault="00E73735" w:rsidP="00C51D03">
      <w:pPr>
        <w:pStyle w:val="Corpodetexto"/>
        <w:jc w:val="both"/>
        <w:rPr>
          <w:rFonts w:ascii="Arial" w:hAnsi="Arial" w:cs="Arial"/>
        </w:rPr>
      </w:pPr>
    </w:p>
    <w:p w14:paraId="71F31F96" w14:textId="77777777" w:rsidR="00E73735" w:rsidRDefault="00C51D03" w:rsidP="00C51D03">
      <w:pPr>
        <w:pStyle w:val="Corpodetexto"/>
        <w:jc w:val="both"/>
        <w:rPr>
          <w:rFonts w:ascii="Arial" w:hAnsi="Arial" w:cs="Arial"/>
        </w:rPr>
      </w:pPr>
      <w:r w:rsidRPr="000712C2">
        <w:rPr>
          <w:rFonts w:ascii="Arial" w:hAnsi="Arial" w:cs="Arial"/>
          <w:b/>
        </w:rPr>
        <w:t>Objetivo:</w:t>
      </w:r>
      <w:r w:rsidRPr="000712C2">
        <w:rPr>
          <w:rFonts w:ascii="Arial" w:hAnsi="Arial" w:cs="Arial"/>
        </w:rPr>
        <w:t xml:space="preserve"> </w:t>
      </w:r>
    </w:p>
    <w:p w14:paraId="519CAB08" w14:textId="77777777" w:rsidR="00E73735" w:rsidRDefault="00E73735" w:rsidP="00C51D03">
      <w:pPr>
        <w:pStyle w:val="Corpodetexto"/>
        <w:jc w:val="both"/>
        <w:rPr>
          <w:rFonts w:ascii="Arial" w:hAnsi="Arial" w:cs="Arial"/>
        </w:rPr>
      </w:pPr>
    </w:p>
    <w:p w14:paraId="52758CE4" w14:textId="77777777" w:rsidR="00E73735" w:rsidRDefault="00B1555A" w:rsidP="00C51D03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Material e métodos: </w:t>
      </w:r>
    </w:p>
    <w:p w14:paraId="718AE581" w14:textId="77777777" w:rsidR="00E73735" w:rsidRDefault="00E73735" w:rsidP="00C51D03">
      <w:pPr>
        <w:pStyle w:val="Corpodetexto"/>
        <w:jc w:val="both"/>
        <w:rPr>
          <w:rFonts w:ascii="Arial" w:hAnsi="Arial" w:cs="Arial"/>
        </w:rPr>
      </w:pPr>
    </w:p>
    <w:p w14:paraId="7A3FCB99" w14:textId="77777777" w:rsidR="00E73735" w:rsidRDefault="00C51D03" w:rsidP="00C51D03">
      <w:pPr>
        <w:pStyle w:val="Corpodetexto"/>
        <w:jc w:val="both"/>
        <w:rPr>
          <w:rFonts w:ascii="Arial" w:hAnsi="Arial" w:cs="Arial"/>
        </w:rPr>
      </w:pPr>
      <w:r w:rsidRPr="000712C2">
        <w:rPr>
          <w:rFonts w:ascii="Arial" w:hAnsi="Arial" w:cs="Arial"/>
          <w:b/>
        </w:rPr>
        <w:t>Resultados e discussão</w:t>
      </w:r>
      <w:r w:rsidR="00B1555A">
        <w:rPr>
          <w:rFonts w:ascii="Arial" w:hAnsi="Arial" w:cs="Arial"/>
          <w:b/>
        </w:rPr>
        <w:t xml:space="preserve"> ou Fundamentação teórica para estudos bibliográficos</w:t>
      </w:r>
      <w:r w:rsidRPr="000712C2">
        <w:rPr>
          <w:rFonts w:ascii="Arial" w:hAnsi="Arial" w:cs="Arial"/>
          <w:b/>
        </w:rPr>
        <w:t>:</w:t>
      </w:r>
      <w:r w:rsidRPr="000712C2">
        <w:rPr>
          <w:rFonts w:ascii="Arial" w:hAnsi="Arial" w:cs="Arial"/>
        </w:rPr>
        <w:t xml:space="preserve"> </w:t>
      </w:r>
    </w:p>
    <w:p w14:paraId="54AF201C" w14:textId="77777777" w:rsidR="00E73735" w:rsidRDefault="00E73735" w:rsidP="00C51D03">
      <w:pPr>
        <w:pStyle w:val="Corpodetexto"/>
        <w:jc w:val="both"/>
        <w:rPr>
          <w:rFonts w:ascii="Arial" w:hAnsi="Arial" w:cs="Arial"/>
        </w:rPr>
      </w:pPr>
    </w:p>
    <w:p w14:paraId="658A0BFB" w14:textId="2237A8F8" w:rsidR="00C51D03" w:rsidRDefault="00C51D03" w:rsidP="00C51D03">
      <w:pPr>
        <w:pStyle w:val="Corpodetexto"/>
        <w:jc w:val="both"/>
        <w:rPr>
          <w:rFonts w:ascii="Arial" w:hAnsi="Arial" w:cs="Arial"/>
        </w:rPr>
      </w:pPr>
      <w:r w:rsidRPr="000712C2">
        <w:rPr>
          <w:rFonts w:ascii="Arial" w:hAnsi="Arial" w:cs="Arial"/>
          <w:b/>
        </w:rPr>
        <w:t>Considerações finais:</w:t>
      </w:r>
      <w:r w:rsidRPr="000712C2">
        <w:rPr>
          <w:rFonts w:ascii="Arial" w:hAnsi="Arial" w:cs="Arial"/>
        </w:rPr>
        <w:t xml:space="preserve"> </w:t>
      </w:r>
    </w:p>
    <w:p w14:paraId="4C59EE1C" w14:textId="77777777" w:rsidR="00E73735" w:rsidRPr="000712C2" w:rsidRDefault="00E73735" w:rsidP="00C51D03">
      <w:pPr>
        <w:pStyle w:val="Corpodetexto"/>
        <w:jc w:val="both"/>
        <w:rPr>
          <w:rFonts w:ascii="Arial" w:hAnsi="Arial" w:cs="Arial"/>
        </w:rPr>
      </w:pPr>
    </w:p>
    <w:p w14:paraId="7BFA848E" w14:textId="77777777" w:rsidR="00C51D03" w:rsidRPr="00B41D73" w:rsidRDefault="00C51D03" w:rsidP="00C51D03">
      <w:pPr>
        <w:pStyle w:val="Corpodetexto"/>
        <w:rPr>
          <w:rFonts w:ascii="Arial" w:hAnsi="Arial" w:cs="Arial"/>
          <w:sz w:val="22"/>
          <w:szCs w:val="22"/>
        </w:rPr>
      </w:pPr>
    </w:p>
    <w:p w14:paraId="54BC3CC3" w14:textId="77777777" w:rsidR="00CF3466" w:rsidRDefault="009309BD" w:rsidP="00CF3466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Palavras-chaves: </w:t>
      </w:r>
      <w:r w:rsidRPr="009309BD">
        <w:rPr>
          <w:rFonts w:ascii="Arial" w:hAnsi="Arial" w:cs="Arial"/>
          <w:b/>
          <w:sz w:val="24"/>
          <w:szCs w:val="24"/>
          <w:highlight w:val="yellow"/>
        </w:rPr>
        <w:t>de três a 5 palavras, separas por ponto e com ponto final.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473E45F" w14:textId="77777777" w:rsidR="00545263" w:rsidRPr="00225C65" w:rsidRDefault="00545263" w:rsidP="00CF3466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D0D010D" w14:textId="77777777" w:rsidR="00E271C0" w:rsidRPr="00783036" w:rsidRDefault="00E271C0" w:rsidP="00CF3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Categorias: </w:t>
      </w:r>
    </w:p>
    <w:p w14:paraId="76EE492E" w14:textId="77777777" w:rsidR="00CF3466" w:rsidRDefault="00686E01" w:rsidP="00CF3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) </w:t>
      </w:r>
      <w:r w:rsidR="00E271C0">
        <w:rPr>
          <w:rFonts w:ascii="Arial" w:hAnsi="Arial" w:cs="Arial"/>
          <w:b/>
          <w:sz w:val="24"/>
          <w:szCs w:val="24"/>
        </w:rPr>
        <w:t xml:space="preserve">Resumo de </w:t>
      </w:r>
      <w:r w:rsidR="00E271C0" w:rsidRPr="00DC6AF0">
        <w:rPr>
          <w:rFonts w:ascii="Arial" w:hAnsi="Arial" w:cs="Arial"/>
          <w:b/>
          <w:sz w:val="24"/>
          <w:szCs w:val="24"/>
        </w:rPr>
        <w:t>Iniciação científica da UNIJIPA e externo</w:t>
      </w:r>
    </w:p>
    <w:p w14:paraId="2E7A547C" w14:textId="09F88A21" w:rsidR="00E271C0" w:rsidRDefault="00686E01" w:rsidP="00E271C0">
      <w:pPr>
        <w:spacing w:after="0" w:line="360" w:lineRule="auto"/>
        <w:jc w:val="both"/>
        <w:rPr>
          <w:rFonts w:ascii="Arial" w:hAnsi="Arial" w:cs="Arial"/>
          <w:b/>
          <w:w w:val="110"/>
          <w:sz w:val="24"/>
          <w:szCs w:val="24"/>
        </w:rPr>
      </w:pPr>
      <w:proofErr w:type="gramStart"/>
      <w:r>
        <w:rPr>
          <w:rFonts w:ascii="Arial" w:hAnsi="Arial" w:cs="Arial"/>
          <w:b/>
          <w:w w:val="110"/>
          <w:sz w:val="24"/>
          <w:szCs w:val="24"/>
        </w:rPr>
        <w:t xml:space="preserve">( </w:t>
      </w:r>
      <w:r w:rsidR="00E73735">
        <w:rPr>
          <w:rFonts w:ascii="Arial" w:hAnsi="Arial" w:cs="Arial"/>
          <w:b/>
          <w:w w:val="110"/>
          <w:sz w:val="24"/>
          <w:szCs w:val="24"/>
        </w:rPr>
        <w:t>X</w:t>
      </w:r>
      <w:proofErr w:type="gramEnd"/>
      <w:r>
        <w:rPr>
          <w:rFonts w:ascii="Arial" w:hAnsi="Arial" w:cs="Arial"/>
          <w:b/>
          <w:w w:val="110"/>
          <w:sz w:val="24"/>
          <w:szCs w:val="24"/>
        </w:rPr>
        <w:t xml:space="preserve"> ) </w:t>
      </w:r>
      <w:r w:rsidR="00E271C0" w:rsidRPr="00FA3C56">
        <w:rPr>
          <w:rFonts w:ascii="Arial" w:hAnsi="Arial" w:cs="Arial"/>
          <w:b/>
          <w:w w:val="110"/>
          <w:sz w:val="24"/>
          <w:szCs w:val="24"/>
        </w:rPr>
        <w:t>Resumo não vinculado aos programas de iniciação científica</w:t>
      </w:r>
    </w:p>
    <w:p w14:paraId="2607ECBE" w14:textId="77777777" w:rsidR="00E271C0" w:rsidRDefault="00686E01" w:rsidP="00E271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w w:val="110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/>
          <w:w w:val="110"/>
          <w:sz w:val="24"/>
          <w:szCs w:val="24"/>
        </w:rPr>
        <w:t xml:space="preserve"> ) </w:t>
      </w:r>
      <w:r w:rsidR="00E271C0" w:rsidRPr="00FA3C56">
        <w:rPr>
          <w:rFonts w:ascii="Arial" w:hAnsi="Arial" w:cs="Arial"/>
          <w:b/>
          <w:w w:val="110"/>
          <w:sz w:val="24"/>
          <w:szCs w:val="24"/>
        </w:rPr>
        <w:t xml:space="preserve">Resumos de professores da UNIJIPA e demais profissionais </w:t>
      </w:r>
      <w:r w:rsidR="00E271C0">
        <w:rPr>
          <w:rFonts w:ascii="Arial" w:hAnsi="Arial" w:cs="Arial"/>
          <w:b/>
          <w:w w:val="110"/>
          <w:sz w:val="24"/>
          <w:szCs w:val="24"/>
        </w:rPr>
        <w:t>externos</w:t>
      </w:r>
    </w:p>
    <w:p w14:paraId="19120ABE" w14:textId="77777777" w:rsidR="00DB5ECE" w:rsidRPr="00D91FBB" w:rsidRDefault="00DB5ECE" w:rsidP="00E978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32ED11" w14:textId="693D8358" w:rsidR="00E82AC1" w:rsidRDefault="00E82AC1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7E4C8F7" w14:textId="1EFEB18E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BEE57F3" w14:textId="71B0C411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55EA242" w14:textId="3A838EFA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410CDDB" w14:textId="73B63DDF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7082C2" w14:textId="445511EF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E9DE647" w14:textId="5A97ED36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1740C08" w14:textId="2BFE5976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7BAD371" w14:textId="354E6C25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C9795F8" w14:textId="7E610C5A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C23E0EA" w14:textId="3778538A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E29A994" w14:textId="3F5B6171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B5FB40" w14:textId="73749FDD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C25C46A" w14:textId="2FECFC56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994350" w14:textId="5FB82642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6A095C8" w14:textId="499EF166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19FA46D" w14:textId="1473E9A7" w:rsidR="00E73735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8884559" w14:textId="77777777" w:rsidR="00E73735" w:rsidRPr="00686E01" w:rsidRDefault="00E73735" w:rsidP="00E978E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E73735" w:rsidRPr="00686E01" w:rsidSect="0029524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3AEF1" w14:textId="77777777" w:rsidR="00BA437B" w:rsidRDefault="00BA437B" w:rsidP="003E3379">
      <w:pPr>
        <w:spacing w:after="0" w:line="240" w:lineRule="auto"/>
      </w:pPr>
      <w:r>
        <w:separator/>
      </w:r>
    </w:p>
  </w:endnote>
  <w:endnote w:type="continuationSeparator" w:id="0">
    <w:p w14:paraId="5043DD7C" w14:textId="77777777" w:rsidR="00BA437B" w:rsidRDefault="00BA437B" w:rsidP="003E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3039" w14:textId="77777777" w:rsidR="00BA437B" w:rsidRDefault="00BA437B" w:rsidP="003E3379">
      <w:pPr>
        <w:spacing w:after="0" w:line="240" w:lineRule="auto"/>
      </w:pPr>
      <w:r>
        <w:separator/>
      </w:r>
    </w:p>
  </w:footnote>
  <w:footnote w:type="continuationSeparator" w:id="0">
    <w:p w14:paraId="7A19DCF1" w14:textId="77777777" w:rsidR="00BA437B" w:rsidRDefault="00BA437B" w:rsidP="003E3379">
      <w:pPr>
        <w:spacing w:after="0" w:line="240" w:lineRule="auto"/>
      </w:pPr>
      <w:r>
        <w:continuationSeparator/>
      </w:r>
    </w:p>
  </w:footnote>
  <w:footnote w:id="1">
    <w:p w14:paraId="63C2F429" w14:textId="77777777" w:rsidR="00545263" w:rsidRPr="00545263" w:rsidRDefault="00545263" w:rsidP="00545263">
      <w:pPr>
        <w:pStyle w:val="Textodenotaderodap"/>
        <w:jc w:val="both"/>
        <w:rPr>
          <w:rFonts w:ascii="Arial" w:hAnsi="Arial" w:cs="Arial"/>
        </w:rPr>
      </w:pPr>
      <w:r w:rsidRPr="00545263">
        <w:rPr>
          <w:rStyle w:val="Refdenotaderodap"/>
          <w:rFonts w:ascii="Arial" w:hAnsi="Arial" w:cs="Arial"/>
        </w:rPr>
        <w:footnoteRef/>
      </w:r>
      <w:r w:rsidRPr="00545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Descrição do autor e E-mail</w:t>
      </w:r>
    </w:p>
  </w:footnote>
  <w:footnote w:id="2">
    <w:p w14:paraId="491DBFA8" w14:textId="38E2A0BF" w:rsidR="00545263" w:rsidRPr="00545263" w:rsidRDefault="00545263" w:rsidP="00545263">
      <w:pPr>
        <w:pStyle w:val="Textodenotaderodap"/>
        <w:jc w:val="both"/>
        <w:rPr>
          <w:rFonts w:ascii="Arial" w:hAnsi="Arial" w:cs="Arial"/>
        </w:rPr>
      </w:pPr>
      <w:r w:rsidRPr="00545263">
        <w:rPr>
          <w:rStyle w:val="Refdenotaderodap"/>
          <w:rFonts w:ascii="Arial" w:hAnsi="Arial" w:cs="Arial"/>
        </w:rPr>
        <w:footnoteRef/>
      </w:r>
      <w:r w:rsidRPr="00545263">
        <w:rPr>
          <w:rFonts w:ascii="Arial" w:hAnsi="Arial" w:cs="Arial"/>
        </w:rPr>
        <w:t xml:space="preserve"> </w:t>
      </w:r>
      <w:r w:rsidR="00E73735">
        <w:rPr>
          <w:rFonts w:ascii="Arial" w:hAnsi="Arial" w:cs="Arial"/>
        </w:rPr>
        <w:t>Doutor e</w:t>
      </w:r>
    </w:p>
  </w:footnote>
  <w:footnote w:id="3">
    <w:p w14:paraId="154E7184" w14:textId="77777777" w:rsidR="00545263" w:rsidRPr="00545263" w:rsidRDefault="00545263" w:rsidP="00545263">
      <w:pPr>
        <w:pStyle w:val="Textodenotaderodap"/>
        <w:jc w:val="both"/>
        <w:rPr>
          <w:rFonts w:ascii="Arial" w:hAnsi="Arial" w:cs="Arial"/>
        </w:rPr>
      </w:pPr>
      <w:r w:rsidRPr="00545263">
        <w:rPr>
          <w:rStyle w:val="Refdenotaderodap"/>
          <w:rFonts w:ascii="Arial" w:hAnsi="Arial" w:cs="Arial"/>
        </w:rPr>
        <w:footnoteRef/>
      </w:r>
      <w:r w:rsidRPr="00545263">
        <w:rPr>
          <w:rFonts w:ascii="Arial" w:hAnsi="Arial" w:cs="Arial"/>
        </w:rPr>
        <w:t xml:space="preserve"> </w:t>
      </w:r>
    </w:p>
  </w:footnote>
  <w:footnote w:id="4">
    <w:p w14:paraId="7D65947D" w14:textId="77777777" w:rsidR="00545263" w:rsidRDefault="0054526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  <w:footnote w:id="5">
    <w:p w14:paraId="3CFE80D0" w14:textId="77777777" w:rsidR="00545263" w:rsidRDefault="0054526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  <w:footnote w:id="6">
    <w:p w14:paraId="0AA079B7" w14:textId="77777777" w:rsidR="00545263" w:rsidRDefault="0054526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  <w:footnote w:id="7">
    <w:p w14:paraId="496A2644" w14:textId="77777777" w:rsidR="00545263" w:rsidRDefault="00545263" w:rsidP="00545263">
      <w:pPr>
        <w:pStyle w:val="Textodenotaderodap"/>
        <w:jc w:val="both"/>
      </w:pPr>
      <w:r w:rsidRPr="00545263">
        <w:rPr>
          <w:rStyle w:val="Refdenotaderodap"/>
          <w:rFonts w:ascii="Arial" w:hAnsi="Arial" w:cs="Arial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432B7" w14:textId="77777777" w:rsidR="003E3379" w:rsidRDefault="00C17652" w:rsidP="008B554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 wp14:anchorId="538B34A2" wp14:editId="1E6F0225">
          <wp:simplePos x="0" y="0"/>
          <wp:positionH relativeFrom="column">
            <wp:posOffset>-142875</wp:posOffset>
          </wp:positionH>
          <wp:positionV relativeFrom="page">
            <wp:posOffset>247650</wp:posOffset>
          </wp:positionV>
          <wp:extent cx="1466850" cy="760095"/>
          <wp:effectExtent l="0" t="0" r="0" b="1905"/>
          <wp:wrapNone/>
          <wp:docPr id="2" name="Imagem 2" descr="C:\Users\DESKTOPIII\Pictures\ni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DESKTOPIII\Pictures\ni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5BAB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23B2105F" wp14:editId="012AD891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531735" cy="10664825"/>
          <wp:effectExtent l="0" t="0" r="0" b="3175"/>
          <wp:wrapNone/>
          <wp:docPr id="1" name="Imagem 1" descr="PAPELTIMBRADO_UNIJI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APELTIMBRADO_UNIJIP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735" cy="1066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AFA"/>
    <w:multiLevelType w:val="multilevel"/>
    <w:tmpl w:val="B03211BA"/>
    <w:lvl w:ilvl="0">
      <w:start w:val="5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1808" w:hanging="34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796" w:hanging="34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784" w:hanging="34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773" w:hanging="34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761" w:hanging="34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6749" w:hanging="348"/>
      </w:pPr>
      <w:rPr>
        <w:rFonts w:hint="default"/>
        <w:lang w:val="pt-BR" w:eastAsia="pt-BR" w:bidi="pt-BR"/>
      </w:rPr>
    </w:lvl>
  </w:abstractNum>
  <w:abstractNum w:abstractNumId="1" w15:restartNumberingAfterBreak="0">
    <w:nsid w:val="16F85666"/>
    <w:multiLevelType w:val="hybridMultilevel"/>
    <w:tmpl w:val="9D8A59FC"/>
    <w:lvl w:ilvl="0" w:tplc="109E03D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3A62"/>
    <w:multiLevelType w:val="hybridMultilevel"/>
    <w:tmpl w:val="491AC87E"/>
    <w:lvl w:ilvl="0" w:tplc="7DDA96A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2137"/>
    <w:multiLevelType w:val="hybridMultilevel"/>
    <w:tmpl w:val="B62C4F52"/>
    <w:lvl w:ilvl="0" w:tplc="15F843A0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3950793C"/>
    <w:multiLevelType w:val="hybridMultilevel"/>
    <w:tmpl w:val="754AF2D2"/>
    <w:lvl w:ilvl="0" w:tplc="1A766018">
      <w:start w:val="2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1" w:tplc="D05A878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2" w:tplc="D9B6DC64">
      <w:numFmt w:val="bullet"/>
      <w:lvlText w:val="•"/>
      <w:lvlJc w:val="left"/>
      <w:pPr>
        <w:ind w:left="1698" w:hanging="348"/>
      </w:pPr>
      <w:rPr>
        <w:rFonts w:hint="default"/>
        <w:lang w:val="pt-BR" w:eastAsia="pt-BR" w:bidi="pt-BR"/>
      </w:rPr>
    </w:lvl>
    <w:lvl w:ilvl="3" w:tplc="692AD0A6">
      <w:numFmt w:val="bullet"/>
      <w:lvlText w:val="•"/>
      <w:lvlJc w:val="left"/>
      <w:pPr>
        <w:ind w:left="2576" w:hanging="348"/>
      </w:pPr>
      <w:rPr>
        <w:rFonts w:hint="default"/>
        <w:lang w:val="pt-BR" w:eastAsia="pt-BR" w:bidi="pt-BR"/>
      </w:rPr>
    </w:lvl>
    <w:lvl w:ilvl="4" w:tplc="2FC60526">
      <w:numFmt w:val="bullet"/>
      <w:lvlText w:val="•"/>
      <w:lvlJc w:val="left"/>
      <w:pPr>
        <w:ind w:left="3455" w:hanging="348"/>
      </w:pPr>
      <w:rPr>
        <w:rFonts w:hint="default"/>
        <w:lang w:val="pt-BR" w:eastAsia="pt-BR" w:bidi="pt-BR"/>
      </w:rPr>
    </w:lvl>
    <w:lvl w:ilvl="5" w:tplc="C8387F0C">
      <w:numFmt w:val="bullet"/>
      <w:lvlText w:val="•"/>
      <w:lvlJc w:val="left"/>
      <w:pPr>
        <w:ind w:left="4333" w:hanging="348"/>
      </w:pPr>
      <w:rPr>
        <w:rFonts w:hint="default"/>
        <w:lang w:val="pt-BR" w:eastAsia="pt-BR" w:bidi="pt-BR"/>
      </w:rPr>
    </w:lvl>
    <w:lvl w:ilvl="6" w:tplc="7F80DE66">
      <w:numFmt w:val="bullet"/>
      <w:lvlText w:val="•"/>
      <w:lvlJc w:val="left"/>
      <w:pPr>
        <w:ind w:left="5212" w:hanging="348"/>
      </w:pPr>
      <w:rPr>
        <w:rFonts w:hint="default"/>
        <w:lang w:val="pt-BR" w:eastAsia="pt-BR" w:bidi="pt-BR"/>
      </w:rPr>
    </w:lvl>
    <w:lvl w:ilvl="7" w:tplc="B0543374">
      <w:numFmt w:val="bullet"/>
      <w:lvlText w:val="•"/>
      <w:lvlJc w:val="left"/>
      <w:pPr>
        <w:ind w:left="6090" w:hanging="348"/>
      </w:pPr>
      <w:rPr>
        <w:rFonts w:hint="default"/>
        <w:lang w:val="pt-BR" w:eastAsia="pt-BR" w:bidi="pt-BR"/>
      </w:rPr>
    </w:lvl>
    <w:lvl w:ilvl="8" w:tplc="70806E5E">
      <w:numFmt w:val="bullet"/>
      <w:lvlText w:val="•"/>
      <w:lvlJc w:val="left"/>
      <w:pPr>
        <w:ind w:left="6969" w:hanging="348"/>
      </w:pPr>
      <w:rPr>
        <w:rFonts w:hint="default"/>
        <w:lang w:val="pt-BR" w:eastAsia="pt-BR" w:bidi="pt-BR"/>
      </w:rPr>
    </w:lvl>
  </w:abstractNum>
  <w:abstractNum w:abstractNumId="5" w15:restartNumberingAfterBreak="0">
    <w:nsid w:val="3AFE68E5"/>
    <w:multiLevelType w:val="hybridMultilevel"/>
    <w:tmpl w:val="99608EF8"/>
    <w:lvl w:ilvl="0" w:tplc="31DE8DE2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462A7459"/>
    <w:multiLevelType w:val="hybridMultilevel"/>
    <w:tmpl w:val="BF9AE7DE"/>
    <w:lvl w:ilvl="0" w:tplc="C2EA4566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62A113EA"/>
    <w:multiLevelType w:val="hybridMultilevel"/>
    <w:tmpl w:val="F73EBA1C"/>
    <w:lvl w:ilvl="0" w:tplc="4E9AB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26494"/>
    <w:multiLevelType w:val="hybridMultilevel"/>
    <w:tmpl w:val="316421BC"/>
    <w:lvl w:ilvl="0" w:tplc="72AED7D2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4E"/>
    <w:rsid w:val="00001B62"/>
    <w:rsid w:val="00020FC4"/>
    <w:rsid w:val="000263E2"/>
    <w:rsid w:val="000712C2"/>
    <w:rsid w:val="00072F91"/>
    <w:rsid w:val="00082B4A"/>
    <w:rsid w:val="000F21EA"/>
    <w:rsid w:val="00125ECD"/>
    <w:rsid w:val="00163F90"/>
    <w:rsid w:val="001651A6"/>
    <w:rsid w:val="00167860"/>
    <w:rsid w:val="00177C34"/>
    <w:rsid w:val="001910F7"/>
    <w:rsid w:val="001937B2"/>
    <w:rsid w:val="001D2768"/>
    <w:rsid w:val="001E784B"/>
    <w:rsid w:val="001F0F29"/>
    <w:rsid w:val="0021208F"/>
    <w:rsid w:val="00235C1F"/>
    <w:rsid w:val="00252DB3"/>
    <w:rsid w:val="00263FBE"/>
    <w:rsid w:val="002801AD"/>
    <w:rsid w:val="00295240"/>
    <w:rsid w:val="002C0183"/>
    <w:rsid w:val="002C2062"/>
    <w:rsid w:val="002C70AC"/>
    <w:rsid w:val="00302D9B"/>
    <w:rsid w:val="00311D09"/>
    <w:rsid w:val="00323630"/>
    <w:rsid w:val="00332C8F"/>
    <w:rsid w:val="00334847"/>
    <w:rsid w:val="003476F2"/>
    <w:rsid w:val="003728BD"/>
    <w:rsid w:val="003B166B"/>
    <w:rsid w:val="003B57BC"/>
    <w:rsid w:val="003C2E32"/>
    <w:rsid w:val="003D42FD"/>
    <w:rsid w:val="003D7E4E"/>
    <w:rsid w:val="003E3379"/>
    <w:rsid w:val="003F0F2A"/>
    <w:rsid w:val="00401A72"/>
    <w:rsid w:val="00422039"/>
    <w:rsid w:val="0044638A"/>
    <w:rsid w:val="00454849"/>
    <w:rsid w:val="0047221D"/>
    <w:rsid w:val="00481236"/>
    <w:rsid w:val="00493A81"/>
    <w:rsid w:val="004A05D1"/>
    <w:rsid w:val="004A64F2"/>
    <w:rsid w:val="004B6CA6"/>
    <w:rsid w:val="004D72B9"/>
    <w:rsid w:val="0050236A"/>
    <w:rsid w:val="0051028F"/>
    <w:rsid w:val="00530BBE"/>
    <w:rsid w:val="00545263"/>
    <w:rsid w:val="005465D0"/>
    <w:rsid w:val="00576E15"/>
    <w:rsid w:val="005819DE"/>
    <w:rsid w:val="00591FCC"/>
    <w:rsid w:val="00595FA9"/>
    <w:rsid w:val="005A15F8"/>
    <w:rsid w:val="005B19A1"/>
    <w:rsid w:val="005D52D1"/>
    <w:rsid w:val="005D6926"/>
    <w:rsid w:val="005E045E"/>
    <w:rsid w:val="005E7FA5"/>
    <w:rsid w:val="005F0604"/>
    <w:rsid w:val="005F3039"/>
    <w:rsid w:val="0060244D"/>
    <w:rsid w:val="00686E01"/>
    <w:rsid w:val="006A46DF"/>
    <w:rsid w:val="006D12CD"/>
    <w:rsid w:val="006F1218"/>
    <w:rsid w:val="006F4E6F"/>
    <w:rsid w:val="0073762E"/>
    <w:rsid w:val="007829DF"/>
    <w:rsid w:val="00783036"/>
    <w:rsid w:val="007C0276"/>
    <w:rsid w:val="007C6D95"/>
    <w:rsid w:val="007C70BE"/>
    <w:rsid w:val="007C71F5"/>
    <w:rsid w:val="007D0FE8"/>
    <w:rsid w:val="007D332B"/>
    <w:rsid w:val="007E07E1"/>
    <w:rsid w:val="00814217"/>
    <w:rsid w:val="00823AC0"/>
    <w:rsid w:val="008249B2"/>
    <w:rsid w:val="00854067"/>
    <w:rsid w:val="008849AC"/>
    <w:rsid w:val="008949AE"/>
    <w:rsid w:val="0089598F"/>
    <w:rsid w:val="008961C1"/>
    <w:rsid w:val="0089736E"/>
    <w:rsid w:val="008B245C"/>
    <w:rsid w:val="008B5543"/>
    <w:rsid w:val="008C35A8"/>
    <w:rsid w:val="008D59C5"/>
    <w:rsid w:val="00915BAB"/>
    <w:rsid w:val="009309BD"/>
    <w:rsid w:val="0094048C"/>
    <w:rsid w:val="009444B8"/>
    <w:rsid w:val="00982A88"/>
    <w:rsid w:val="0098612D"/>
    <w:rsid w:val="00986D58"/>
    <w:rsid w:val="009B4ED1"/>
    <w:rsid w:val="009C6289"/>
    <w:rsid w:val="009C6AC3"/>
    <w:rsid w:val="00A04274"/>
    <w:rsid w:val="00A0574B"/>
    <w:rsid w:val="00A11BB6"/>
    <w:rsid w:val="00A65BF6"/>
    <w:rsid w:val="00A7476E"/>
    <w:rsid w:val="00A74CA4"/>
    <w:rsid w:val="00A77FEB"/>
    <w:rsid w:val="00A83C31"/>
    <w:rsid w:val="00AC4331"/>
    <w:rsid w:val="00B0196B"/>
    <w:rsid w:val="00B038A6"/>
    <w:rsid w:val="00B108D1"/>
    <w:rsid w:val="00B12336"/>
    <w:rsid w:val="00B1555A"/>
    <w:rsid w:val="00B370BD"/>
    <w:rsid w:val="00B46B2F"/>
    <w:rsid w:val="00B559C4"/>
    <w:rsid w:val="00BA437B"/>
    <w:rsid w:val="00C13552"/>
    <w:rsid w:val="00C17652"/>
    <w:rsid w:val="00C27545"/>
    <w:rsid w:val="00C30E15"/>
    <w:rsid w:val="00C42423"/>
    <w:rsid w:val="00C51D03"/>
    <w:rsid w:val="00C60D24"/>
    <w:rsid w:val="00C72AAC"/>
    <w:rsid w:val="00C849E2"/>
    <w:rsid w:val="00CA377C"/>
    <w:rsid w:val="00CA61B8"/>
    <w:rsid w:val="00CC7875"/>
    <w:rsid w:val="00CE0DB8"/>
    <w:rsid w:val="00CF3466"/>
    <w:rsid w:val="00D007FF"/>
    <w:rsid w:val="00D04697"/>
    <w:rsid w:val="00D1617C"/>
    <w:rsid w:val="00D17776"/>
    <w:rsid w:val="00D35285"/>
    <w:rsid w:val="00D44275"/>
    <w:rsid w:val="00D6386E"/>
    <w:rsid w:val="00D91A8D"/>
    <w:rsid w:val="00D91FBB"/>
    <w:rsid w:val="00DA54B7"/>
    <w:rsid w:val="00DB5ECE"/>
    <w:rsid w:val="00DD42EA"/>
    <w:rsid w:val="00DD557C"/>
    <w:rsid w:val="00E10AC7"/>
    <w:rsid w:val="00E1217B"/>
    <w:rsid w:val="00E271C0"/>
    <w:rsid w:val="00E55B83"/>
    <w:rsid w:val="00E73333"/>
    <w:rsid w:val="00E73735"/>
    <w:rsid w:val="00E768A6"/>
    <w:rsid w:val="00E82AC1"/>
    <w:rsid w:val="00E978E3"/>
    <w:rsid w:val="00EE5E5B"/>
    <w:rsid w:val="00F17690"/>
    <w:rsid w:val="00F94902"/>
    <w:rsid w:val="00F977A3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6B39"/>
  <w15:docId w15:val="{E1B00C59-F347-4177-A071-B4132B5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1"/>
    <w:qFormat/>
    <w:rsid w:val="0044638A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/>
      <w:b/>
      <w:bCs/>
      <w:sz w:val="24"/>
      <w:szCs w:val="24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379"/>
  </w:style>
  <w:style w:type="paragraph" w:styleId="Rodap">
    <w:name w:val="footer"/>
    <w:basedOn w:val="Normal"/>
    <w:link w:val="RodapChar"/>
    <w:uiPriority w:val="99"/>
    <w:unhideWhenUsed/>
    <w:rsid w:val="003E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379"/>
  </w:style>
  <w:style w:type="paragraph" w:customStyle="1" w:styleId="Default">
    <w:name w:val="Default"/>
    <w:rsid w:val="00072F9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7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6386E"/>
    <w:rPr>
      <w:i/>
      <w:iCs/>
    </w:rPr>
  </w:style>
  <w:style w:type="paragraph" w:styleId="PargrafodaLista">
    <w:name w:val="List Paragraph"/>
    <w:basedOn w:val="Normal"/>
    <w:uiPriority w:val="1"/>
    <w:qFormat/>
    <w:rsid w:val="00295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semiHidden/>
    <w:unhideWhenUsed/>
    <w:rsid w:val="00CA37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1"/>
    <w:rsid w:val="0044638A"/>
    <w:rPr>
      <w:rFonts w:ascii="Times New Roman" w:eastAsia="Times New Roman" w:hAnsi="Times New Roman"/>
      <w:b/>
      <w:bCs/>
      <w:sz w:val="24"/>
      <w:szCs w:val="24"/>
      <w:lang w:bidi="pt-BR"/>
    </w:rPr>
  </w:style>
  <w:style w:type="paragraph" w:styleId="Corpodetexto">
    <w:name w:val="Body Text"/>
    <w:basedOn w:val="Normal"/>
    <w:link w:val="CorpodetextoChar"/>
    <w:uiPriority w:val="1"/>
    <w:qFormat/>
    <w:rsid w:val="004463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4638A"/>
    <w:rPr>
      <w:rFonts w:ascii="Times New Roman" w:eastAsia="Times New Roman" w:hAnsi="Times New Roman"/>
      <w:sz w:val="24"/>
      <w:szCs w:val="24"/>
      <w:lang w:bidi="pt-BR"/>
    </w:rPr>
  </w:style>
  <w:style w:type="character" w:styleId="Hyperlink">
    <w:name w:val="Hyperlink"/>
    <w:basedOn w:val="Fontepargpadro"/>
    <w:uiPriority w:val="99"/>
    <w:unhideWhenUsed/>
    <w:rsid w:val="0044638A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526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5263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452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Skype\My%20Skype%20Received%20Files\papel%20NIEX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E41F-7446-4A1D-B95A-32D254B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NIEX.dotx</Template>
  <TotalTime>6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Douglas</cp:lastModifiedBy>
  <cp:revision>3</cp:revision>
  <dcterms:created xsi:type="dcterms:W3CDTF">2020-02-13T13:31:00Z</dcterms:created>
  <dcterms:modified xsi:type="dcterms:W3CDTF">2020-03-31T18:48:00Z</dcterms:modified>
</cp:coreProperties>
</file>